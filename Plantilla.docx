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5552" w14:textId="3E34B600" w:rsidR="00EE1C0C" w:rsidRPr="00150D80" w:rsidRDefault="005E1D87" w:rsidP="005E1D87">
      <w:pPr>
        <w:pStyle w:val="Ttulo1"/>
        <w:numPr>
          <w:ilvl w:val="0"/>
          <w:numId w:val="0"/>
        </w:numPr>
        <w:tabs>
          <w:tab w:val="center" w:pos="4794"/>
          <w:tab w:val="left" w:pos="8844"/>
        </w:tabs>
        <w:jc w:val="left"/>
        <w:rPr>
          <w:sz w:val="40"/>
        </w:rPr>
      </w:pPr>
      <w:bookmarkStart w:id="0" w:name="_Toc379503501"/>
      <w:r>
        <w:rPr>
          <w:sz w:val="40"/>
        </w:rPr>
        <w:tab/>
      </w:r>
      <w:r w:rsidR="009908F6" w:rsidRPr="009908F6">
        <w:rPr>
          <w:sz w:val="40"/>
        </w:rPr>
        <w:t>{{</w:t>
      </w:r>
      <w:r w:rsidR="00230476">
        <w:rPr>
          <w:sz w:val="40"/>
        </w:rPr>
        <w:t>titulo</w:t>
      </w:r>
      <w:r w:rsidR="009908F6" w:rsidRPr="009908F6">
        <w:rPr>
          <w:sz w:val="40"/>
        </w:rPr>
        <w:t>}}</w:t>
      </w:r>
      <w:r>
        <w:rPr>
          <w:sz w:val="40"/>
        </w:rPr>
        <w:t xml:space="preserve"> </w:t>
      </w:r>
      <w:r>
        <w:rPr>
          <w:sz w:val="40"/>
        </w:rPr>
        <w:tab/>
      </w:r>
    </w:p>
    <w:p w14:paraId="24BD3389" w14:textId="77777777" w:rsidR="00150D80" w:rsidRPr="00150D80" w:rsidRDefault="00150D80" w:rsidP="00150D80">
      <w:pPr>
        <w:rPr>
          <w:rFonts w:eastAsiaTheme="minorEastAsia"/>
        </w:rPr>
      </w:pPr>
    </w:p>
    <w:p w14:paraId="096ED548" w14:textId="77777777" w:rsidR="00EE1C0C" w:rsidRPr="00150D80" w:rsidRDefault="00150D80" w:rsidP="00150D80">
      <w:pPr>
        <w:pStyle w:val="Ttulo1"/>
        <w:numPr>
          <w:ilvl w:val="0"/>
          <w:numId w:val="0"/>
        </w:numPr>
        <w:jc w:val="left"/>
      </w:pPr>
      <w:r>
        <w:t xml:space="preserve">Sección 1. </w:t>
      </w:r>
      <w:r w:rsidR="00EE1C0C" w:rsidRPr="00150D80">
        <w:t>Información General</w:t>
      </w:r>
    </w:p>
    <w:p w14:paraId="7BF8DBB5" w14:textId="77777777" w:rsidR="00EE1C0C" w:rsidRDefault="00EE1C0C" w:rsidP="00150D80">
      <w:pPr>
        <w:pStyle w:val="Textoindependiente2"/>
        <w:rPr>
          <w:rFonts w:asciiTheme="minorHAnsi" w:hAnsiTheme="minorHAnsi" w:cstheme="minorHAnsi"/>
          <w:lang w:val="es-PE"/>
        </w:rPr>
      </w:pPr>
    </w:p>
    <w:tbl>
      <w:tblPr>
        <w:tblW w:w="10080" w:type="dxa"/>
        <w:tblInd w:w="2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025"/>
        <w:gridCol w:w="1806"/>
        <w:gridCol w:w="1704"/>
        <w:gridCol w:w="1545"/>
      </w:tblGrid>
      <w:tr w:rsidR="00EE1C0C" w:rsidRPr="00C21B55" w14:paraId="561527D5" w14:textId="77777777" w:rsidTr="000905DB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1511A392" w14:textId="77777777" w:rsidR="00EE1C0C" w:rsidRPr="00C21B55" w:rsidRDefault="00EE1C0C" w:rsidP="00DE652B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Código y Nombre del Proyecto</w:t>
            </w:r>
          </w:p>
        </w:tc>
        <w:tc>
          <w:tcPr>
            <w:tcW w:w="1806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60BCD268" w14:textId="77777777" w:rsidR="00EE1C0C" w:rsidRPr="00C21B55" w:rsidRDefault="00EE1C0C" w:rsidP="00DE652B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Fecha de reunión</w:t>
            </w:r>
          </w:p>
        </w:tc>
        <w:tc>
          <w:tcPr>
            <w:tcW w:w="1704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46E0CCBA" w14:textId="77777777" w:rsidR="00EE1C0C" w:rsidRPr="00C21B55" w:rsidRDefault="00EE1C0C" w:rsidP="00DE652B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inicio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391AD975" w14:textId="77777777" w:rsidR="00EE1C0C" w:rsidRPr="00C21B55" w:rsidRDefault="00EE1C0C" w:rsidP="00DE652B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Hora fin</w:t>
            </w:r>
          </w:p>
        </w:tc>
      </w:tr>
      <w:tr w:rsidR="00EE1C0C" w:rsidRPr="00C21B55" w14:paraId="0EC797B7" w14:textId="77777777" w:rsidTr="000905DB">
        <w:trPr>
          <w:cantSplit/>
          <w:trHeight w:val="138"/>
        </w:trPr>
        <w:sdt>
          <w:sdtPr>
            <w:rPr>
              <w:rFonts w:cs="Arial"/>
              <w:lang w:val="es-PE"/>
            </w:rPr>
            <w:alias w:val="Cuerpo Nombre Proyecto"/>
            <w:tag w:val="CuerpoNombreProyecto"/>
            <w:id w:val="886309028"/>
            <w:placeholder>
              <w:docPart w:val="E599AAB270644D598FE099AC6B3ECE66"/>
            </w:placeholder>
            <w:dataBinding w:xpath="/root[1]/ProyectoNombre[1]" w:storeItemID="{AF48685C-7621-4331-8285-375CD5E5BE96}"/>
            <w:text/>
          </w:sdtPr>
          <w:sdtContent>
            <w:tc>
              <w:tcPr>
                <w:tcW w:w="5025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/>
                </w:tcBorders>
              </w:tcPr>
              <w:p w14:paraId="04A5F76A" w14:textId="4DA22784" w:rsidR="00EE1C0C" w:rsidRPr="00C21B55" w:rsidRDefault="002067D6" w:rsidP="00044049">
                <w:pPr>
                  <w:pStyle w:val="TableText"/>
                  <w:rPr>
                    <w:rFonts w:cs="Arial"/>
                    <w:lang w:val="es-PE"/>
                  </w:rPr>
                </w:pPr>
                <w:r>
                  <w:rPr>
                    <w:rFonts w:cs="Arial"/>
                    <w:lang w:val="es-PE"/>
                  </w:rPr>
                  <w:t>PRY20241050 – SISTEMA DE MONITOREO DE CONTAMINACIÓN ATMOSFÉRICA GENERADO POR LADRILLERAS ARTESANALASES EN LA CIUDAD DE LIMA BASADO EN INTERNET DE LAS COSAS (IOT)</w:t>
                </w:r>
              </w:p>
            </w:tc>
          </w:sdtContent>
        </w:sdt>
        <w:tc>
          <w:tcPr>
            <w:tcW w:w="1806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/>
            </w:tcBorders>
          </w:tcPr>
          <w:p w14:paraId="6E115999" w14:textId="22A9AD4D" w:rsidR="000905DB" w:rsidRPr="00F0140E" w:rsidRDefault="00E364E8" w:rsidP="000905D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</w:t>
            </w:r>
            <w:r w:rsidR="000905DB">
              <w:rPr>
                <w:lang w:eastAsia="en-US"/>
              </w:rPr>
              <w:t>{fecha</w:t>
            </w:r>
            <w:r w:rsidR="000905DB" w:rsidRPr="000905DB">
              <w:rPr>
                <w:lang w:eastAsia="en-US"/>
              </w:rPr>
              <w:t>}</w:t>
            </w:r>
            <w:r w:rsidRPr="000905DB">
              <w:rPr>
                <w:lang w:eastAsia="en-US"/>
              </w:rPr>
              <w:t>}</w:t>
            </w:r>
          </w:p>
        </w:tc>
        <w:tc>
          <w:tcPr>
            <w:tcW w:w="1704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/>
            </w:tcBorders>
          </w:tcPr>
          <w:p w14:paraId="2AA73659" w14:textId="291E53C8" w:rsidR="00EE1C0C" w:rsidRPr="00C21B55" w:rsidRDefault="00E364E8" w:rsidP="00DE652B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t>{</w:t>
            </w:r>
            <w:r w:rsidR="000905DB">
              <w:t>{h_inicio</w:t>
            </w:r>
            <w:r w:rsidRPr="000905DB">
              <w:t>}}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right w:val="single" w:sz="4" w:space="0" w:color="A6A6A6" w:themeColor="background1" w:themeShade="A6"/>
            </w:tcBorders>
          </w:tcPr>
          <w:p w14:paraId="6BDCC03B" w14:textId="404E9B54" w:rsidR="00EE1C0C" w:rsidRPr="00C21B55" w:rsidRDefault="00E364E8" w:rsidP="00DE652B">
            <w:pPr>
              <w:pStyle w:val="TableText"/>
              <w:jc w:val="center"/>
              <w:rPr>
                <w:rFonts w:cs="Arial"/>
                <w:lang w:val="es-PE"/>
              </w:rPr>
            </w:pPr>
            <w:r>
              <w:t>{</w:t>
            </w:r>
            <w:r w:rsidR="000905DB">
              <w:t>{h_fin</w:t>
            </w:r>
            <w:r w:rsidR="000905DB" w:rsidRPr="000905DB">
              <w:t>}</w:t>
            </w:r>
            <w:r w:rsidRPr="000905DB">
              <w:t>}</w:t>
            </w:r>
          </w:p>
        </w:tc>
      </w:tr>
      <w:tr w:rsidR="00EE1C0C" w:rsidRPr="00C21B55" w14:paraId="0B615CC0" w14:textId="77777777" w:rsidTr="00DE652B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1A13F9C3" w14:textId="77777777" w:rsidR="00EE1C0C" w:rsidRPr="00C21B55" w:rsidRDefault="00EE1C0C" w:rsidP="00DE652B">
            <w:pPr>
              <w:pStyle w:val="TableText"/>
              <w:spacing w:line="180" w:lineRule="exact"/>
              <w:rPr>
                <w:rFonts w:cs="Arial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Elaborado por:</w:t>
            </w:r>
          </w:p>
        </w:tc>
      </w:tr>
      <w:tr w:rsidR="00EE1C0C" w:rsidRPr="00C21B55" w14:paraId="13CA8725" w14:textId="77777777" w:rsidTr="00DE652B">
        <w:trPr>
          <w:cantSplit/>
          <w:trHeight w:val="137"/>
        </w:trPr>
        <w:tc>
          <w:tcPr>
            <w:tcW w:w="100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12FD9FD" w14:textId="32D62A23" w:rsidR="00EE1C0C" w:rsidRPr="00C21B55" w:rsidRDefault="00E364E8" w:rsidP="00DE652B">
            <w:pPr>
              <w:pStyle w:val="TableText"/>
              <w:rPr>
                <w:rFonts w:cs="Arial"/>
                <w:lang w:val="es-PE"/>
              </w:rPr>
            </w:pPr>
            <w:r>
              <w:t>{</w:t>
            </w:r>
            <w:r w:rsidR="000905DB">
              <w:t>{elaborado</w:t>
            </w:r>
            <w:r w:rsidR="000905DB" w:rsidRPr="000905DB">
              <w:t>}</w:t>
            </w:r>
            <w:r w:rsidR="008432A6" w:rsidRPr="000905DB">
              <w:t>}</w:t>
            </w:r>
          </w:p>
        </w:tc>
      </w:tr>
      <w:tr w:rsidR="00EE1C0C" w:rsidRPr="00C21B55" w14:paraId="2E8A8FCF" w14:textId="77777777" w:rsidTr="00DE652B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5BAF4DD0" w14:textId="77777777" w:rsidR="00EE1C0C" w:rsidRPr="00C21B55" w:rsidRDefault="00EE1C0C" w:rsidP="00DE652B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Asistentes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FF1901"/>
          </w:tcPr>
          <w:p w14:paraId="6F490751" w14:textId="77777777" w:rsidR="00EE1C0C" w:rsidRPr="00C21B55" w:rsidRDefault="00EE1C0C" w:rsidP="00DE652B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Cargo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1901"/>
          </w:tcPr>
          <w:p w14:paraId="5FAA97B3" w14:textId="77777777" w:rsidR="00EE1C0C" w:rsidRPr="00C21B55" w:rsidRDefault="00EE1C0C" w:rsidP="00DE652B">
            <w:pPr>
              <w:pStyle w:val="TableText"/>
              <w:spacing w:line="180" w:lineRule="exact"/>
              <w:rPr>
                <w:rFonts w:cs="Arial"/>
                <w:b/>
                <w:bCs/>
                <w:color w:val="FFFFFF" w:themeColor="background1"/>
                <w:lang w:val="es-PE"/>
              </w:rPr>
            </w:pPr>
            <w:r w:rsidRPr="00C21B55">
              <w:rPr>
                <w:rFonts w:cs="Arial"/>
                <w:b/>
                <w:bCs/>
                <w:color w:val="FFFFFF" w:themeColor="background1"/>
                <w:lang w:val="es-PE"/>
              </w:rPr>
              <w:t>Asistió</w:t>
            </w:r>
          </w:p>
        </w:tc>
      </w:tr>
      <w:tr w:rsidR="00735AE6" w:rsidRPr="00C21B55" w14:paraId="5570BA0D" w14:textId="77777777" w:rsidTr="00DE652B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BBD39D" w14:textId="6033DA67" w:rsidR="00735AE6" w:rsidRPr="00C21B55" w:rsidRDefault="00E364E8" w:rsidP="00735AE6">
            <w:pPr>
              <w:pStyle w:val="TableText"/>
              <w:rPr>
                <w:rFonts w:cs="Arial"/>
                <w:lang w:val="es-PE"/>
              </w:rPr>
            </w:pPr>
            <w:r>
              <w:t>{</w:t>
            </w:r>
            <w:r w:rsidR="000905DB">
              <w:t>{asesor</w:t>
            </w:r>
            <w:r w:rsidR="000905DB" w:rsidRPr="000905DB">
              <w:t>}</w:t>
            </w:r>
            <w:r w:rsidRPr="000905DB">
              <w:t>}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04B1F898" w14:textId="0537B247" w:rsidR="00735AE6" w:rsidRPr="00C21B55" w:rsidRDefault="00E364E8" w:rsidP="00735AE6">
            <w:pPr>
              <w:pStyle w:val="TableText"/>
              <w:rPr>
                <w:rFonts w:cs="Arial"/>
                <w:lang w:val="es-PE"/>
              </w:rPr>
            </w:pPr>
            <w:r>
              <w:t>{</w:t>
            </w:r>
            <w:r w:rsidR="000905DB">
              <w:t>{asesor_cargo</w:t>
            </w:r>
            <w:r w:rsidR="000905DB" w:rsidRPr="000905DB">
              <w:t>}</w:t>
            </w:r>
            <w:r w:rsidRPr="000905DB">
              <w:t>}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A9A886E" w14:textId="270F9FED" w:rsidR="00735AE6" w:rsidRPr="00C21B55" w:rsidRDefault="00735AE6" w:rsidP="00735A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E1C0C" w:rsidRPr="00C21B55" w14:paraId="4A72AD9C" w14:textId="77777777" w:rsidTr="00DE652B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E799C" w14:textId="6F39AA26" w:rsidR="00EE1C0C" w:rsidRPr="00C21B55" w:rsidRDefault="00F265EF" w:rsidP="00DE652B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Rogger Gustavo Barrientos Mauricio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3AAC3D4C" w14:textId="1D2B7FD2" w:rsidR="00EE1C0C" w:rsidRPr="00C21B55" w:rsidRDefault="00F265EF" w:rsidP="00DE652B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Project Manager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B86E76" w14:textId="7BD32467" w:rsidR="00EE1C0C" w:rsidRPr="00C21B55" w:rsidRDefault="00F265EF" w:rsidP="00DE652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E1C0C" w:rsidRPr="00C21B55" w14:paraId="5A8388A9" w14:textId="77777777" w:rsidTr="00DE652B">
        <w:trPr>
          <w:cantSplit/>
        </w:trPr>
        <w:tc>
          <w:tcPr>
            <w:tcW w:w="50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B268B" w14:textId="1AD0532B" w:rsidR="00EE1C0C" w:rsidRPr="00C21B55" w:rsidRDefault="00F265EF" w:rsidP="00DE652B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Alejandro Quiros Medrano Jacobo</w:t>
            </w:r>
          </w:p>
        </w:tc>
        <w:tc>
          <w:tcPr>
            <w:tcW w:w="351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</w:tcPr>
          <w:p w14:paraId="0B82796B" w14:textId="738E09DD" w:rsidR="00EE1C0C" w:rsidRPr="00C21B55" w:rsidRDefault="00F265EF" w:rsidP="00DE652B">
            <w:pPr>
              <w:pStyle w:val="TableText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Scrum Master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778A5F6" w14:textId="228DA51A" w:rsidR="00EE1C0C" w:rsidRPr="00C21B55" w:rsidRDefault="00F265EF" w:rsidP="00DE652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</w:tbl>
    <w:p w14:paraId="031EA160" w14:textId="77777777" w:rsidR="00150D80" w:rsidRDefault="00150D80" w:rsidP="00150D80"/>
    <w:p w14:paraId="49219B85" w14:textId="77777777" w:rsidR="00EE1C0C" w:rsidRPr="00150D80" w:rsidRDefault="00150D80" w:rsidP="00150D80">
      <w:pPr>
        <w:pStyle w:val="Ttulo1"/>
        <w:numPr>
          <w:ilvl w:val="0"/>
          <w:numId w:val="0"/>
        </w:numPr>
        <w:jc w:val="left"/>
      </w:pPr>
      <w:r>
        <w:t xml:space="preserve">Sección 2. </w:t>
      </w:r>
      <w:r w:rsidR="00EE1C0C" w:rsidRPr="00150D80">
        <w:t>Agenda</w:t>
      </w:r>
    </w:p>
    <w:p w14:paraId="29580746" w14:textId="77777777" w:rsidR="00EE1C0C" w:rsidRPr="006F0F68" w:rsidRDefault="00EE1C0C" w:rsidP="00150D80"/>
    <w:tbl>
      <w:tblPr>
        <w:tblW w:w="10059" w:type="dxa"/>
        <w:tblInd w:w="2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609"/>
        <w:gridCol w:w="9450"/>
      </w:tblGrid>
      <w:tr w:rsidR="00EE1C0C" w:rsidRPr="00C21B55" w14:paraId="703380D3" w14:textId="77777777" w:rsidTr="00DE652B">
        <w:tc>
          <w:tcPr>
            <w:tcW w:w="609" w:type="dxa"/>
            <w:shd w:val="clear" w:color="auto" w:fill="FF1901"/>
            <w:vAlign w:val="center"/>
          </w:tcPr>
          <w:p w14:paraId="311BDDA0" w14:textId="77777777" w:rsidR="00EE1C0C" w:rsidRPr="00C21B55" w:rsidRDefault="00EE1C0C" w:rsidP="00DE652B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Nro.</w:t>
            </w:r>
          </w:p>
        </w:tc>
        <w:tc>
          <w:tcPr>
            <w:tcW w:w="9450" w:type="dxa"/>
            <w:shd w:val="clear" w:color="auto" w:fill="FF1901"/>
            <w:vAlign w:val="center"/>
          </w:tcPr>
          <w:p w14:paraId="15120AC2" w14:textId="77777777" w:rsidR="00EE1C0C" w:rsidRPr="00C21B55" w:rsidRDefault="00EE1C0C" w:rsidP="00DE652B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Tema</w:t>
            </w:r>
          </w:p>
        </w:tc>
      </w:tr>
      <w:tr w:rsidR="00EE1C0C" w:rsidRPr="00C21B55" w14:paraId="157EA66E" w14:textId="77777777" w:rsidTr="00DE652B">
        <w:tc>
          <w:tcPr>
            <w:tcW w:w="609" w:type="dxa"/>
            <w:vAlign w:val="center"/>
          </w:tcPr>
          <w:p w14:paraId="02E22261" w14:textId="2F03911E" w:rsidR="00EE1C0C" w:rsidRPr="00C21B55" w:rsidRDefault="00F265EF" w:rsidP="00DE652B">
            <w:pPr>
              <w:pStyle w:val="BoxText"/>
              <w:jc w:val="center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PE"/>
              </w:rPr>
              <w:t>1</w:t>
            </w:r>
          </w:p>
        </w:tc>
        <w:tc>
          <w:tcPr>
            <w:tcW w:w="9450" w:type="dxa"/>
            <w:shd w:val="clear" w:color="auto" w:fill="auto"/>
          </w:tcPr>
          <w:p w14:paraId="384DA34E" w14:textId="77AD4F78" w:rsidR="00EE1C0C" w:rsidRPr="00C21B55" w:rsidRDefault="00E364E8" w:rsidP="00DE652B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t>{</w:t>
            </w:r>
            <w:r w:rsidR="000905DB">
              <w:t>{tema</w:t>
            </w:r>
            <w:r w:rsidR="000905DB" w:rsidRPr="000905DB">
              <w:t>}</w:t>
            </w:r>
            <w:r w:rsidRPr="000905DB">
              <w:t>}</w:t>
            </w:r>
          </w:p>
        </w:tc>
      </w:tr>
    </w:tbl>
    <w:p w14:paraId="737932F7" w14:textId="77777777" w:rsidR="00150D80" w:rsidRDefault="00150D80" w:rsidP="00150D80"/>
    <w:p w14:paraId="0BA5234C" w14:textId="77777777" w:rsidR="00EE1C0C" w:rsidRPr="00150D80" w:rsidRDefault="00EE1C0C" w:rsidP="00150D80">
      <w:pPr>
        <w:pStyle w:val="Ttulo1"/>
        <w:numPr>
          <w:ilvl w:val="0"/>
          <w:numId w:val="0"/>
        </w:numPr>
        <w:jc w:val="left"/>
      </w:pPr>
      <w:r w:rsidRPr="00150D80">
        <w:t>Sección 3.</w:t>
      </w:r>
      <w:r w:rsidRPr="00150D80">
        <w:tab/>
        <w:t>Detalle de lo Tratado</w:t>
      </w:r>
    </w:p>
    <w:p w14:paraId="5947CDEF" w14:textId="77777777" w:rsidR="00EE1C0C" w:rsidRPr="006F0F68" w:rsidRDefault="00EE1C0C" w:rsidP="00EE1C0C">
      <w:pPr>
        <w:pStyle w:val="Textoindependiente2"/>
        <w:rPr>
          <w:rFonts w:asciiTheme="minorHAnsi" w:hAnsiTheme="minorHAnsi" w:cstheme="minorHAnsi"/>
          <w:sz w:val="20"/>
          <w:lang w:val="es-PE"/>
        </w:rPr>
      </w:pPr>
    </w:p>
    <w:tbl>
      <w:tblPr>
        <w:tblW w:w="10080" w:type="dxa"/>
        <w:tblInd w:w="2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699"/>
        <w:gridCol w:w="9381"/>
      </w:tblGrid>
      <w:tr w:rsidR="00EE1C0C" w:rsidRPr="00C21B55" w14:paraId="0B1ED1A1" w14:textId="77777777" w:rsidTr="00DE652B">
        <w:tc>
          <w:tcPr>
            <w:tcW w:w="699" w:type="dxa"/>
            <w:shd w:val="clear" w:color="auto" w:fill="FF1901"/>
            <w:vAlign w:val="center"/>
          </w:tcPr>
          <w:p w14:paraId="32B433EC" w14:textId="77777777" w:rsidR="00EE1C0C" w:rsidRPr="00C21B55" w:rsidRDefault="00EE1C0C" w:rsidP="00DE652B">
            <w:pPr>
              <w:pStyle w:val="BoxTex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val="es-PE"/>
              </w:rPr>
              <w:t>Nro. Tema</w:t>
            </w:r>
          </w:p>
        </w:tc>
        <w:tc>
          <w:tcPr>
            <w:tcW w:w="9381" w:type="dxa"/>
            <w:shd w:val="clear" w:color="auto" w:fill="FF1901"/>
            <w:vAlign w:val="center"/>
          </w:tcPr>
          <w:p w14:paraId="4638C65E" w14:textId="77777777" w:rsidR="00EE1C0C" w:rsidRPr="00F50730" w:rsidRDefault="00EE1C0C" w:rsidP="00DE652B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F50730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</w:tr>
      <w:tr w:rsidR="00EE1C0C" w:rsidRPr="00C21B55" w14:paraId="5E8C8815" w14:textId="77777777" w:rsidTr="00DE652B">
        <w:trPr>
          <w:trHeight w:val="382"/>
        </w:trPr>
        <w:tc>
          <w:tcPr>
            <w:tcW w:w="699" w:type="dxa"/>
            <w:shd w:val="clear" w:color="auto" w:fill="auto"/>
          </w:tcPr>
          <w:p w14:paraId="385CB9EC" w14:textId="437343DE" w:rsidR="00EE1C0C" w:rsidRPr="00A31F86" w:rsidRDefault="002067D6" w:rsidP="00A31F86">
            <w:pPr>
              <w:pStyle w:val="BoxTex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9381" w:type="dxa"/>
            <w:shd w:val="clear" w:color="auto" w:fill="auto"/>
          </w:tcPr>
          <w:p w14:paraId="5855618F" w14:textId="30BC1139" w:rsidR="00EE1C0C" w:rsidRPr="00C152A1" w:rsidRDefault="00E364E8" w:rsidP="00C152A1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t>{</w:t>
            </w:r>
            <w:r w:rsidR="000905DB">
              <w:t>{descripcion</w:t>
            </w:r>
            <w:r w:rsidR="000905DB" w:rsidRPr="000905DB">
              <w:t>}</w:t>
            </w:r>
            <w:r w:rsidRPr="000905DB">
              <w:t>}</w:t>
            </w:r>
          </w:p>
        </w:tc>
      </w:tr>
    </w:tbl>
    <w:p w14:paraId="0C6C6A5C" w14:textId="77777777" w:rsidR="00150D80" w:rsidRDefault="00150D80" w:rsidP="00150D80"/>
    <w:p w14:paraId="3638F0AA" w14:textId="58D6675C" w:rsidR="00EE1C0C" w:rsidRPr="00150D80" w:rsidRDefault="00EE1C0C" w:rsidP="00150D80">
      <w:pPr>
        <w:pStyle w:val="Ttulo1"/>
        <w:numPr>
          <w:ilvl w:val="0"/>
          <w:numId w:val="0"/>
        </w:numPr>
        <w:jc w:val="left"/>
      </w:pPr>
      <w:r w:rsidRPr="00150D80">
        <w:t>Sección 4.</w:t>
      </w:r>
      <w:r w:rsidR="000C3228">
        <w:tab/>
      </w:r>
      <w:r w:rsidRPr="00150D80">
        <w:t>Acuerdos</w:t>
      </w:r>
    </w:p>
    <w:p w14:paraId="417567CC" w14:textId="77777777" w:rsidR="00EE1C0C" w:rsidRPr="006F0F68" w:rsidRDefault="00EE1C0C" w:rsidP="00150D80"/>
    <w:tbl>
      <w:tblPr>
        <w:tblW w:w="10052" w:type="dxa"/>
        <w:tblInd w:w="292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1406"/>
        <w:gridCol w:w="8646"/>
      </w:tblGrid>
      <w:tr w:rsidR="00EE1C0C" w:rsidRPr="00C21B55" w14:paraId="47CB1A5D" w14:textId="77777777" w:rsidTr="00D07ACE">
        <w:trPr>
          <w:trHeight w:val="244"/>
        </w:trPr>
        <w:tc>
          <w:tcPr>
            <w:tcW w:w="1406" w:type="dxa"/>
            <w:tcBorders>
              <w:right w:val="single" w:sz="4" w:space="0" w:color="A6A6A6"/>
            </w:tcBorders>
            <w:shd w:val="clear" w:color="auto" w:fill="FF1901"/>
          </w:tcPr>
          <w:p w14:paraId="501BE63C" w14:textId="77777777" w:rsidR="00EE1C0C" w:rsidRPr="00F50730" w:rsidRDefault="00EE1C0C" w:rsidP="00DE652B">
            <w:pPr>
              <w:pStyle w:val="BoxText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F50730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Nro. Acuerdo</w:t>
            </w:r>
          </w:p>
        </w:tc>
        <w:tc>
          <w:tcPr>
            <w:tcW w:w="8646" w:type="dxa"/>
            <w:shd w:val="clear" w:color="auto" w:fill="FF1901"/>
          </w:tcPr>
          <w:p w14:paraId="595C5F91" w14:textId="77777777" w:rsidR="00EE1C0C" w:rsidRPr="00F50730" w:rsidRDefault="00EE1C0C" w:rsidP="00DE652B">
            <w:pPr>
              <w:pStyle w:val="BoxText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F50730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Acuerdo</w:t>
            </w:r>
          </w:p>
        </w:tc>
      </w:tr>
      <w:tr w:rsidR="00EE1C0C" w:rsidRPr="00C21B55" w14:paraId="76A3B8E1" w14:textId="77777777" w:rsidTr="00D07ACE">
        <w:trPr>
          <w:trHeight w:val="417"/>
        </w:trPr>
        <w:tc>
          <w:tcPr>
            <w:tcW w:w="1406" w:type="dxa"/>
            <w:tcBorders>
              <w:left w:val="single" w:sz="4" w:space="0" w:color="A6A6A6"/>
            </w:tcBorders>
          </w:tcPr>
          <w:p w14:paraId="55BF2FB6" w14:textId="06AE9C49" w:rsidR="00EE1C0C" w:rsidRPr="009615A4" w:rsidRDefault="00A31F86" w:rsidP="00C152A1">
            <w:pPr>
              <w:pStyle w:val="BoxText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615A4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8646" w:type="dxa"/>
            <w:shd w:val="clear" w:color="auto" w:fill="auto"/>
          </w:tcPr>
          <w:p w14:paraId="22962F5D" w14:textId="1E6C2C56" w:rsidR="00EE1C0C" w:rsidRPr="00C152A1" w:rsidRDefault="00E364E8" w:rsidP="00C152A1">
            <w:pPr>
              <w:pStyle w:val="Box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t>{</w:t>
            </w:r>
            <w:r w:rsidR="000905DB">
              <w:t>{acuerdos</w:t>
            </w:r>
            <w:r w:rsidR="000905DB" w:rsidRPr="000905DB">
              <w:t>}</w:t>
            </w:r>
            <w:r w:rsidRPr="000905DB">
              <w:t>}</w:t>
            </w:r>
          </w:p>
        </w:tc>
      </w:tr>
    </w:tbl>
    <w:p w14:paraId="69BE5DFE" w14:textId="4A4420F1" w:rsidR="00150D80" w:rsidRDefault="00150D80" w:rsidP="00150D80">
      <w:pPr>
        <w:rPr>
          <w:rFonts w:cs="Arial"/>
          <w:color w:val="FF1901"/>
          <w:sz w:val="24"/>
        </w:rPr>
      </w:pPr>
    </w:p>
    <w:p w14:paraId="4728D92D" w14:textId="3448190D" w:rsidR="00EE1C0C" w:rsidRPr="00150D80" w:rsidRDefault="00EE1C0C" w:rsidP="00150D80">
      <w:pPr>
        <w:pStyle w:val="Ttulo1"/>
        <w:numPr>
          <w:ilvl w:val="0"/>
          <w:numId w:val="0"/>
        </w:numPr>
        <w:jc w:val="left"/>
      </w:pPr>
      <w:r w:rsidRPr="00150D80">
        <w:t>Sección 5.</w:t>
      </w:r>
      <w:r w:rsidR="009615A4">
        <w:t xml:space="preserve"> </w:t>
      </w:r>
      <w:r w:rsidR="000C3228">
        <w:tab/>
      </w:r>
      <w:r w:rsidRPr="00150D80">
        <w:t>Tareas</w:t>
      </w:r>
    </w:p>
    <w:p w14:paraId="05206F83" w14:textId="77777777" w:rsidR="00EE1C0C" w:rsidRPr="006F0F68" w:rsidRDefault="00EE1C0C" w:rsidP="00EE1C0C">
      <w:pPr>
        <w:pStyle w:val="Textoindependiente2"/>
        <w:rPr>
          <w:rFonts w:asciiTheme="minorHAnsi" w:hAnsiTheme="minorHAnsi" w:cstheme="minorHAnsi"/>
          <w:sz w:val="20"/>
          <w:lang w:val="es-PE"/>
        </w:rPr>
      </w:pPr>
    </w:p>
    <w:tbl>
      <w:tblPr>
        <w:tblW w:w="10044" w:type="dxa"/>
        <w:tblInd w:w="28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846"/>
        <w:gridCol w:w="5409"/>
        <w:gridCol w:w="1835"/>
        <w:gridCol w:w="1954"/>
      </w:tblGrid>
      <w:tr w:rsidR="00EE1C0C" w:rsidRPr="00C21B55" w14:paraId="1792648B" w14:textId="77777777" w:rsidTr="00DE652B">
        <w:trPr>
          <w:trHeight w:val="517"/>
        </w:trPr>
        <w:tc>
          <w:tcPr>
            <w:tcW w:w="846" w:type="dxa"/>
            <w:tcBorders>
              <w:right w:val="single" w:sz="4" w:space="0" w:color="A6A6A6"/>
            </w:tcBorders>
            <w:shd w:val="clear" w:color="auto" w:fill="FF1901"/>
          </w:tcPr>
          <w:p w14:paraId="4862B81A" w14:textId="77777777" w:rsidR="00EE1C0C" w:rsidRPr="00C21B55" w:rsidRDefault="00EE1C0C" w:rsidP="00DE652B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Nro. Tarea</w:t>
            </w:r>
          </w:p>
        </w:tc>
        <w:tc>
          <w:tcPr>
            <w:tcW w:w="5409" w:type="dxa"/>
            <w:tcBorders>
              <w:right w:val="single" w:sz="4" w:space="0" w:color="A6A6A6"/>
            </w:tcBorders>
            <w:shd w:val="clear" w:color="auto" w:fill="FF1901"/>
          </w:tcPr>
          <w:p w14:paraId="0E3D8A2D" w14:textId="77777777" w:rsidR="00EE1C0C" w:rsidRPr="00C21B55" w:rsidRDefault="00EE1C0C" w:rsidP="00DE652B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Descripción de la Tarea</w:t>
            </w:r>
          </w:p>
        </w:tc>
        <w:tc>
          <w:tcPr>
            <w:tcW w:w="1835" w:type="dxa"/>
            <w:tcBorders>
              <w:left w:val="single" w:sz="4" w:space="0" w:color="A6A6A6"/>
              <w:right w:val="single" w:sz="4" w:space="0" w:color="A6A6A6"/>
            </w:tcBorders>
            <w:shd w:val="clear" w:color="auto" w:fill="FF1901"/>
          </w:tcPr>
          <w:p w14:paraId="69EA93D2" w14:textId="77777777" w:rsidR="00EE1C0C" w:rsidRPr="00C21B55" w:rsidRDefault="00EE1C0C" w:rsidP="00DE652B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Responsable</w:t>
            </w:r>
          </w:p>
        </w:tc>
        <w:tc>
          <w:tcPr>
            <w:tcW w:w="1954" w:type="dxa"/>
            <w:tcBorders>
              <w:left w:val="single" w:sz="4" w:space="0" w:color="A6A6A6"/>
            </w:tcBorders>
            <w:shd w:val="clear" w:color="auto" w:fill="FF1901"/>
          </w:tcPr>
          <w:p w14:paraId="6735D752" w14:textId="77777777" w:rsidR="00EE1C0C" w:rsidRPr="00C21B55" w:rsidRDefault="00EE1C0C" w:rsidP="00DE652B">
            <w:pPr>
              <w:pStyle w:val="BoxText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</w:pPr>
            <w:r w:rsidRPr="00C21B55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lang w:val="es-PE"/>
              </w:rPr>
              <w:t>Fecha</w:t>
            </w:r>
          </w:p>
        </w:tc>
      </w:tr>
      <w:tr w:rsidR="000905DB" w:rsidRPr="00C21B55" w14:paraId="224C6AB7" w14:textId="77777777" w:rsidTr="00DE652B">
        <w:trPr>
          <w:trHeight w:val="393"/>
        </w:trPr>
        <w:tc>
          <w:tcPr>
            <w:tcW w:w="846" w:type="dxa"/>
            <w:tcBorders>
              <w:right w:val="single" w:sz="4" w:space="0" w:color="A6A6A6"/>
            </w:tcBorders>
            <w:shd w:val="clear" w:color="auto" w:fill="auto"/>
          </w:tcPr>
          <w:p w14:paraId="6627F6B8" w14:textId="5CA86A1B" w:rsidR="000905DB" w:rsidRPr="000C3228" w:rsidRDefault="000905DB" w:rsidP="000905DB">
            <w:pPr>
              <w:pStyle w:val="BoxText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1</w:t>
            </w:r>
          </w:p>
        </w:tc>
        <w:tc>
          <w:tcPr>
            <w:tcW w:w="5409" w:type="dxa"/>
            <w:tcBorders>
              <w:right w:val="single" w:sz="4" w:space="0" w:color="A6A6A6"/>
            </w:tcBorders>
            <w:shd w:val="clear" w:color="auto" w:fill="auto"/>
          </w:tcPr>
          <w:p w14:paraId="2630E2F6" w14:textId="6B79A3F6" w:rsidR="000905DB" w:rsidRPr="00C152A1" w:rsidRDefault="00E364E8" w:rsidP="000905DB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t>{</w:t>
            </w:r>
            <w:r w:rsidR="000905DB">
              <w:t>{tareas</w:t>
            </w:r>
            <w:r w:rsidR="000905DB" w:rsidRPr="000905DB">
              <w:t>}</w:t>
            </w:r>
            <w:r w:rsidRPr="000905DB">
              <w:t>}</w:t>
            </w:r>
          </w:p>
        </w:tc>
        <w:tc>
          <w:tcPr>
            <w:tcW w:w="1835" w:type="dxa"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</w:tcPr>
          <w:p w14:paraId="16971F19" w14:textId="77777777" w:rsidR="000905DB" w:rsidRDefault="000905DB" w:rsidP="000905DB">
            <w:pPr>
              <w:pStyle w:val="BoxText"/>
              <w:spacing w:line="276" w:lineRule="auto"/>
              <w:jc w:val="both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Alejandro Quiros Medrano Jacobo</w:t>
            </w:r>
          </w:p>
          <w:p w14:paraId="3C7FC358" w14:textId="39C164A8" w:rsidR="000905DB" w:rsidRPr="00C152A1" w:rsidRDefault="000905DB" w:rsidP="000905DB">
            <w:pPr>
              <w:pStyle w:val="BoxText"/>
              <w:spacing w:line="276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/>
                <w:lang w:val="es-PE"/>
              </w:rPr>
              <w:t>Rogger Gustavo Barrientos Mauricio</w:t>
            </w:r>
          </w:p>
        </w:tc>
        <w:tc>
          <w:tcPr>
            <w:tcW w:w="1954" w:type="dxa"/>
            <w:tcBorders>
              <w:left w:val="single" w:sz="4" w:space="0" w:color="A6A6A6"/>
            </w:tcBorders>
            <w:shd w:val="clear" w:color="auto" w:fill="auto"/>
          </w:tcPr>
          <w:p w14:paraId="0C75E7DB" w14:textId="17607BCA" w:rsidR="000905DB" w:rsidRPr="00C152A1" w:rsidRDefault="00E364E8" w:rsidP="000905DB">
            <w:pPr>
              <w:pStyle w:val="BoxText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t>{</w:t>
            </w:r>
            <w:r w:rsidR="000905DB">
              <w:t>{fecha_tareas</w:t>
            </w:r>
            <w:r w:rsidR="000905DB" w:rsidRPr="000905DB">
              <w:t>}</w:t>
            </w:r>
            <w:r w:rsidRPr="000905DB">
              <w:t>}</w:t>
            </w:r>
          </w:p>
        </w:tc>
      </w:tr>
    </w:tbl>
    <w:p w14:paraId="14A5D221" w14:textId="77777777" w:rsidR="00EE1C0C" w:rsidRDefault="00EE1C0C" w:rsidP="00EE1C0C"/>
    <w:p w14:paraId="387AF370" w14:textId="77777777" w:rsidR="00EE1C0C" w:rsidRDefault="00EE1C0C" w:rsidP="00EE1C0C"/>
    <w:p w14:paraId="5FD9D30C" w14:textId="77777777" w:rsidR="00EE1C0C" w:rsidRDefault="00EE1C0C" w:rsidP="00EE1C0C"/>
    <w:p w14:paraId="42825883" w14:textId="77777777" w:rsidR="00EE1C0C" w:rsidRPr="00EE7DF1" w:rsidRDefault="00EE1C0C" w:rsidP="00EE1C0C"/>
    <w:tbl>
      <w:tblPr>
        <w:tblStyle w:val="Tablaconcuadrcula"/>
        <w:tblW w:w="1341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3355"/>
        <w:gridCol w:w="3355"/>
        <w:gridCol w:w="3355"/>
      </w:tblGrid>
      <w:tr w:rsidR="005D769F" w:rsidRPr="002067D6" w14:paraId="6A0A0C00" w14:textId="77777777" w:rsidTr="005D769F">
        <w:tc>
          <w:tcPr>
            <w:tcW w:w="3354" w:type="dxa"/>
          </w:tcPr>
          <w:p w14:paraId="64B74668" w14:textId="40FDF6B7" w:rsidR="00EE1C0C" w:rsidRPr="00C21B55" w:rsidRDefault="00EE1C0C" w:rsidP="00647596">
            <w:pPr>
              <w:pStyle w:val="Ttulo1"/>
              <w:numPr>
                <w:ilvl w:val="0"/>
                <w:numId w:val="0"/>
              </w:numPr>
              <w:ind w:left="360"/>
              <w:jc w:val="center"/>
              <w:rPr>
                <w:color w:val="0F243E"/>
                <w:sz w:val="18"/>
                <w:szCs w:val="18"/>
              </w:rPr>
            </w:pPr>
          </w:p>
          <w:p w14:paraId="6614E436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rPr>
                <w:color w:val="0F243E"/>
                <w:sz w:val="18"/>
                <w:szCs w:val="18"/>
              </w:rPr>
            </w:pPr>
          </w:p>
          <w:p w14:paraId="4A83E30D" w14:textId="2E1AA2B3" w:rsidR="00EE1C0C" w:rsidRPr="00C21B55" w:rsidRDefault="00EE1C0C" w:rsidP="005D769F">
            <w:pPr>
              <w:spacing w:before="120" w:after="120"/>
              <w:jc w:val="center"/>
              <w:rPr>
                <w:rFonts w:cs="Arial"/>
                <w:szCs w:val="18"/>
              </w:rPr>
            </w:pPr>
            <w:r w:rsidRPr="00C21B55">
              <w:rPr>
                <w:rFonts w:cs="Arial"/>
                <w:szCs w:val="18"/>
              </w:rPr>
              <w:t xml:space="preserve">Nombre: </w:t>
            </w:r>
            <w:r w:rsidR="00E364E8">
              <w:rPr>
                <w:lang w:eastAsia="en-US"/>
              </w:rPr>
              <w:t>{</w:t>
            </w:r>
            <w:r w:rsidR="000905DB">
              <w:rPr>
                <w:lang w:eastAsia="en-US"/>
              </w:rPr>
              <w:t>{asesor_firma</w:t>
            </w:r>
            <w:r w:rsidR="000905DB" w:rsidRPr="000905DB">
              <w:rPr>
                <w:lang w:eastAsia="en-US"/>
              </w:rPr>
              <w:t>}</w:t>
            </w:r>
            <w:r w:rsidR="00E364E8" w:rsidRPr="000905DB">
              <w:rPr>
                <w:lang w:eastAsia="en-US"/>
              </w:rPr>
              <w:t>}</w:t>
            </w:r>
          </w:p>
          <w:p w14:paraId="40AA5818" w14:textId="4EE08BD0" w:rsidR="00EE1C0C" w:rsidRPr="00C21B55" w:rsidRDefault="00EE1C0C" w:rsidP="005D769F">
            <w:pPr>
              <w:spacing w:before="120" w:after="120"/>
              <w:jc w:val="center"/>
              <w:rPr>
                <w:rFonts w:cs="Arial"/>
                <w:szCs w:val="18"/>
              </w:rPr>
            </w:pPr>
            <w:r w:rsidRPr="00C21B55">
              <w:rPr>
                <w:rFonts w:cs="Arial"/>
                <w:szCs w:val="18"/>
              </w:rPr>
              <w:t xml:space="preserve">Cargo: </w:t>
            </w:r>
            <w:r w:rsidR="000905DB">
              <w:rPr>
                <w:lang w:eastAsia="en-US"/>
              </w:rPr>
              <w:t>{</w:t>
            </w:r>
            <w:r w:rsidR="00E364E8">
              <w:rPr>
                <w:lang w:eastAsia="en-US"/>
              </w:rPr>
              <w:t>{</w:t>
            </w:r>
            <w:r w:rsidR="000905DB">
              <w:rPr>
                <w:lang w:eastAsia="en-US"/>
              </w:rPr>
              <w:t>asesor_firma_cargo</w:t>
            </w:r>
            <w:r w:rsidR="000905DB" w:rsidRPr="000905DB">
              <w:rPr>
                <w:lang w:eastAsia="en-US"/>
              </w:rPr>
              <w:t>}</w:t>
            </w:r>
            <w:r w:rsidR="00E364E8" w:rsidRPr="000905DB">
              <w:rPr>
                <w:lang w:eastAsia="en-US"/>
              </w:rPr>
              <w:t>}</w:t>
            </w:r>
          </w:p>
        </w:tc>
        <w:tc>
          <w:tcPr>
            <w:tcW w:w="3355" w:type="dxa"/>
          </w:tcPr>
          <w:p w14:paraId="6202598C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rPr>
                <w:color w:val="0F243E"/>
                <w:sz w:val="18"/>
                <w:szCs w:val="18"/>
              </w:rPr>
            </w:pPr>
          </w:p>
          <w:p w14:paraId="0F323EFB" w14:textId="75020DEB" w:rsidR="00EE1C0C" w:rsidRPr="00C21B55" w:rsidRDefault="005D769F" w:rsidP="005D769F">
            <w:pPr>
              <w:pStyle w:val="Ttulo1"/>
              <w:numPr>
                <w:ilvl w:val="0"/>
                <w:numId w:val="0"/>
              </w:numPr>
              <w:ind w:left="360"/>
              <w:jc w:val="center"/>
              <w:rPr>
                <w:color w:val="0F243E"/>
                <w:sz w:val="18"/>
                <w:szCs w:val="18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6ADCF5E4" wp14:editId="74F55F9F">
                  <wp:extent cx="1558138" cy="684485"/>
                  <wp:effectExtent l="0" t="0" r="0" b="0"/>
                  <wp:docPr id="48090414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247" cy="70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6E4F9" w14:textId="67FB5874" w:rsidR="00EE1C0C" w:rsidRPr="00C21B55" w:rsidRDefault="00EE1C0C" w:rsidP="00647596">
            <w:pPr>
              <w:pStyle w:val="Ttulo1"/>
              <w:numPr>
                <w:ilvl w:val="0"/>
                <w:numId w:val="0"/>
              </w:numPr>
              <w:pBdr>
                <w:bottom w:val="single" w:sz="12" w:space="1" w:color="auto"/>
              </w:pBdr>
              <w:ind w:left="360" w:hanging="360"/>
              <w:rPr>
                <w:color w:val="0F243E"/>
                <w:sz w:val="18"/>
                <w:szCs w:val="18"/>
              </w:rPr>
            </w:pPr>
          </w:p>
          <w:p w14:paraId="3EAAEA5E" w14:textId="35297FC1" w:rsidR="00EE1C0C" w:rsidRPr="00C21B55" w:rsidRDefault="00EE1C0C" w:rsidP="005D769F">
            <w:pPr>
              <w:spacing w:before="120" w:after="120"/>
              <w:jc w:val="center"/>
              <w:rPr>
                <w:rFonts w:cs="Arial"/>
                <w:szCs w:val="18"/>
              </w:rPr>
            </w:pPr>
            <w:r w:rsidRPr="00C21B55">
              <w:rPr>
                <w:rFonts w:cs="Arial"/>
                <w:szCs w:val="18"/>
              </w:rPr>
              <w:t xml:space="preserve">Nombre: </w:t>
            </w:r>
            <w:r w:rsidR="005D769F">
              <w:rPr>
                <w:rFonts w:cs="Arial"/>
                <w:szCs w:val="18"/>
              </w:rPr>
              <w:t>Rogger Gustavo Barrientos Mauricio</w:t>
            </w:r>
          </w:p>
          <w:p w14:paraId="3DEDDDAF" w14:textId="0B9479B7" w:rsidR="00EE1C0C" w:rsidRPr="00C21B55" w:rsidRDefault="00EE1C0C" w:rsidP="005D769F">
            <w:pPr>
              <w:spacing w:before="120" w:after="120"/>
              <w:jc w:val="center"/>
              <w:rPr>
                <w:rFonts w:cs="Arial"/>
                <w:szCs w:val="18"/>
              </w:rPr>
            </w:pPr>
            <w:r w:rsidRPr="00C21B55">
              <w:rPr>
                <w:rFonts w:cs="Arial"/>
                <w:szCs w:val="18"/>
              </w:rPr>
              <w:t xml:space="preserve">Cargo: </w:t>
            </w:r>
            <w:r w:rsidR="005D769F">
              <w:rPr>
                <w:rFonts w:cs="Arial"/>
                <w:szCs w:val="18"/>
              </w:rPr>
              <w:t>Project Manager</w:t>
            </w:r>
          </w:p>
        </w:tc>
        <w:tc>
          <w:tcPr>
            <w:tcW w:w="3355" w:type="dxa"/>
          </w:tcPr>
          <w:p w14:paraId="695E4BA1" w14:textId="77777777" w:rsidR="00EE1C0C" w:rsidRPr="00C21B55" w:rsidRDefault="00EE1C0C" w:rsidP="00150D80">
            <w:pPr>
              <w:pStyle w:val="Ttulo1"/>
              <w:numPr>
                <w:ilvl w:val="0"/>
                <w:numId w:val="0"/>
              </w:numPr>
              <w:ind w:left="360"/>
              <w:rPr>
                <w:color w:val="0F243E"/>
                <w:sz w:val="18"/>
                <w:szCs w:val="18"/>
              </w:rPr>
            </w:pPr>
          </w:p>
          <w:p w14:paraId="61883D26" w14:textId="77B9B1B0" w:rsidR="00EE1C0C" w:rsidRPr="00C21B55" w:rsidRDefault="005D769F" w:rsidP="005D769F">
            <w:pPr>
              <w:pStyle w:val="Ttulo1"/>
              <w:numPr>
                <w:ilvl w:val="0"/>
                <w:numId w:val="0"/>
              </w:numPr>
              <w:ind w:left="360"/>
              <w:jc w:val="center"/>
              <w:rPr>
                <w:color w:val="0F243E"/>
                <w:sz w:val="18"/>
                <w:szCs w:val="18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29E2A38D" wp14:editId="072B4400">
                  <wp:extent cx="1148487" cy="657458"/>
                  <wp:effectExtent l="0" t="0" r="0" b="9525"/>
                  <wp:docPr id="12570102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067" cy="66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EB698" w14:textId="77777777" w:rsidR="00EE1C0C" w:rsidRPr="00C21B55" w:rsidRDefault="00EE1C0C" w:rsidP="00DE652B">
            <w:pPr>
              <w:pBdr>
                <w:bottom w:val="single" w:sz="12" w:space="1" w:color="auto"/>
              </w:pBdr>
              <w:jc w:val="center"/>
              <w:rPr>
                <w:rFonts w:cs="Arial"/>
                <w:szCs w:val="18"/>
              </w:rPr>
            </w:pPr>
          </w:p>
          <w:p w14:paraId="5DCFAC40" w14:textId="33379E39" w:rsidR="00EE1C0C" w:rsidRPr="000D6BFB" w:rsidRDefault="00EE1C0C" w:rsidP="005D769F">
            <w:pPr>
              <w:spacing w:before="120" w:after="120"/>
              <w:jc w:val="center"/>
              <w:rPr>
                <w:rFonts w:cs="Arial"/>
                <w:szCs w:val="18"/>
                <w:lang w:val="pt-BR"/>
              </w:rPr>
            </w:pPr>
            <w:r w:rsidRPr="000D6BFB">
              <w:rPr>
                <w:rFonts w:cs="Arial"/>
                <w:szCs w:val="18"/>
                <w:lang w:val="pt-BR"/>
              </w:rPr>
              <w:t xml:space="preserve">Nombre: </w:t>
            </w:r>
            <w:r w:rsidR="005D769F" w:rsidRPr="000D6BFB">
              <w:rPr>
                <w:rFonts w:cs="Arial"/>
                <w:szCs w:val="18"/>
                <w:lang w:val="pt-BR"/>
              </w:rPr>
              <w:t>Alejandro Quiros Medrano Jacobo</w:t>
            </w:r>
          </w:p>
          <w:p w14:paraId="030FF496" w14:textId="1487D118" w:rsidR="00EE1C0C" w:rsidRPr="000D6BFB" w:rsidRDefault="00EE1C0C" w:rsidP="005D769F">
            <w:pPr>
              <w:spacing w:before="120" w:after="120"/>
              <w:jc w:val="center"/>
              <w:rPr>
                <w:rFonts w:cs="Arial"/>
                <w:szCs w:val="18"/>
                <w:lang w:val="pt-BR"/>
              </w:rPr>
            </w:pPr>
            <w:r w:rsidRPr="000D6BFB">
              <w:rPr>
                <w:rFonts w:cs="Arial"/>
                <w:szCs w:val="18"/>
                <w:lang w:val="pt-BR"/>
              </w:rPr>
              <w:t>Cargo:</w:t>
            </w:r>
            <w:r w:rsidR="005D769F" w:rsidRPr="000D6BFB">
              <w:rPr>
                <w:rFonts w:cs="Arial"/>
                <w:szCs w:val="18"/>
                <w:lang w:val="pt-BR"/>
              </w:rPr>
              <w:t xml:space="preserve"> Scrum Master</w:t>
            </w:r>
            <w:r w:rsidRPr="000D6BFB">
              <w:rPr>
                <w:rFonts w:cs="Arial"/>
                <w:szCs w:val="18"/>
                <w:lang w:val="pt-BR"/>
              </w:rPr>
              <w:t xml:space="preserve"> </w:t>
            </w:r>
          </w:p>
        </w:tc>
        <w:tc>
          <w:tcPr>
            <w:tcW w:w="3355" w:type="dxa"/>
          </w:tcPr>
          <w:p w14:paraId="1626D019" w14:textId="77777777" w:rsidR="00EE1C0C" w:rsidRPr="000D6BFB" w:rsidRDefault="00EE1C0C" w:rsidP="00DE652B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bookmarkEnd w:id="0"/>
    </w:tbl>
    <w:p w14:paraId="795FB8AB" w14:textId="77777777" w:rsidR="00EE1C0C" w:rsidRPr="000D6BFB" w:rsidRDefault="00EE1C0C">
      <w:pPr>
        <w:spacing w:after="160" w:line="259" w:lineRule="auto"/>
        <w:jc w:val="left"/>
        <w:rPr>
          <w:rFonts w:cs="Arial"/>
          <w:b/>
          <w:color w:val="FF1901"/>
          <w:sz w:val="24"/>
          <w:lang w:val="pt-BR"/>
        </w:rPr>
      </w:pPr>
    </w:p>
    <w:p w14:paraId="4A874A68" w14:textId="2594CCEA" w:rsidR="005D769F" w:rsidRPr="000D6BFB" w:rsidRDefault="005D769F">
      <w:pPr>
        <w:spacing w:after="160" w:line="259" w:lineRule="auto"/>
        <w:jc w:val="left"/>
        <w:rPr>
          <w:rFonts w:cs="Arial"/>
          <w:b/>
          <w:color w:val="FF1901"/>
          <w:sz w:val="24"/>
          <w:lang w:val="pt-BR"/>
        </w:rPr>
      </w:pPr>
    </w:p>
    <w:sectPr w:rsidR="005D769F" w:rsidRPr="000D6BFB" w:rsidSect="000A7248">
      <w:headerReference w:type="default" r:id="rId12"/>
      <w:footerReference w:type="default" r:id="rId13"/>
      <w:pgSz w:w="11907" w:h="16839" w:code="9"/>
      <w:pgMar w:top="1985" w:right="1185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7C13D" w14:textId="77777777" w:rsidR="000A7248" w:rsidRDefault="000A7248" w:rsidP="000C75E8">
      <w:r>
        <w:separator/>
      </w:r>
    </w:p>
  </w:endnote>
  <w:endnote w:type="continuationSeparator" w:id="0">
    <w:p w14:paraId="646269F7" w14:textId="77777777" w:rsidR="000A7248" w:rsidRDefault="000A7248" w:rsidP="000C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6958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14:paraId="0FBA712F" w14:textId="77777777" w:rsidR="00150D80" w:rsidRPr="00150D80" w:rsidRDefault="00150D80">
        <w:pPr>
          <w:pStyle w:val="Piedepgina"/>
          <w:jc w:val="right"/>
          <w:rPr>
            <w:rFonts w:asciiTheme="minorHAnsi" w:hAnsiTheme="minorHAnsi" w:cstheme="minorHAnsi"/>
          </w:rPr>
        </w:pPr>
        <w:r w:rsidRPr="00150D80">
          <w:rPr>
            <w:rFonts w:asciiTheme="minorHAnsi" w:hAnsiTheme="minorHAnsi" w:cstheme="minorHAnsi"/>
          </w:rPr>
          <w:t xml:space="preserve">Página </w:t>
        </w:r>
        <w:r w:rsidRPr="00150D80">
          <w:rPr>
            <w:rFonts w:asciiTheme="minorHAnsi" w:hAnsiTheme="minorHAnsi" w:cstheme="minorHAnsi"/>
          </w:rPr>
          <w:fldChar w:fldCharType="begin"/>
        </w:r>
        <w:r w:rsidRPr="00150D80">
          <w:rPr>
            <w:rFonts w:asciiTheme="minorHAnsi" w:hAnsiTheme="minorHAnsi" w:cstheme="minorHAnsi"/>
          </w:rPr>
          <w:instrText>PAGE   \* MERGEFORMAT</w:instrText>
        </w:r>
        <w:r w:rsidRPr="00150D80">
          <w:rPr>
            <w:rFonts w:asciiTheme="minorHAnsi" w:hAnsiTheme="minorHAnsi" w:cstheme="minorHAnsi"/>
          </w:rPr>
          <w:fldChar w:fldCharType="separate"/>
        </w:r>
        <w:r w:rsidR="00CA6C82">
          <w:rPr>
            <w:rFonts w:asciiTheme="minorHAnsi" w:hAnsiTheme="minorHAnsi" w:cstheme="minorHAnsi"/>
            <w:noProof/>
          </w:rPr>
          <w:t>1</w:t>
        </w:r>
        <w:r w:rsidRPr="00150D80">
          <w:rPr>
            <w:rFonts w:asciiTheme="minorHAnsi" w:hAnsiTheme="minorHAnsi" w:cstheme="minorHAnsi"/>
          </w:rPr>
          <w:fldChar w:fldCharType="end"/>
        </w:r>
        <w:r w:rsidRPr="00150D80">
          <w:rPr>
            <w:rFonts w:asciiTheme="minorHAnsi" w:hAnsiTheme="minorHAnsi" w:cstheme="minorHAnsi"/>
          </w:rPr>
          <w:t xml:space="preserve"> de </w:t>
        </w:r>
        <w:r w:rsidR="0051778E">
          <w:rPr>
            <w:rFonts w:asciiTheme="minorHAnsi" w:hAnsiTheme="minorHAnsi" w:cstheme="minorHAnsi"/>
          </w:rPr>
          <w:fldChar w:fldCharType="begin"/>
        </w:r>
        <w:r w:rsidR="0051778E">
          <w:rPr>
            <w:rFonts w:asciiTheme="minorHAnsi" w:hAnsiTheme="minorHAnsi" w:cstheme="minorHAnsi"/>
          </w:rPr>
          <w:instrText xml:space="preserve"> NUMPAGES   \* MERGEFORMAT </w:instrText>
        </w:r>
        <w:r w:rsidR="0051778E">
          <w:rPr>
            <w:rFonts w:asciiTheme="minorHAnsi" w:hAnsiTheme="minorHAnsi" w:cstheme="minorHAnsi"/>
          </w:rPr>
          <w:fldChar w:fldCharType="separate"/>
        </w:r>
        <w:r w:rsidR="00CA6C82">
          <w:rPr>
            <w:rFonts w:asciiTheme="minorHAnsi" w:hAnsiTheme="minorHAnsi" w:cstheme="minorHAnsi"/>
            <w:noProof/>
          </w:rPr>
          <w:t>1</w:t>
        </w:r>
        <w:r w:rsidR="0051778E">
          <w:rPr>
            <w:rFonts w:asciiTheme="minorHAnsi" w:hAnsiTheme="minorHAnsi" w:cstheme="minorHAnsi"/>
          </w:rPr>
          <w:fldChar w:fldCharType="end"/>
        </w:r>
      </w:p>
    </w:sdtContent>
  </w:sdt>
  <w:p w14:paraId="7E94E1BA" w14:textId="77777777" w:rsidR="00150D80" w:rsidRDefault="00150D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F910" w14:textId="77777777" w:rsidR="000A7248" w:rsidRDefault="000A7248" w:rsidP="000C75E8">
      <w:r>
        <w:separator/>
      </w:r>
    </w:p>
  </w:footnote>
  <w:footnote w:type="continuationSeparator" w:id="0">
    <w:p w14:paraId="394AB581" w14:textId="77777777" w:rsidR="000A7248" w:rsidRDefault="000A7248" w:rsidP="000C7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2" w:type="dxa"/>
      <w:tblInd w:w="213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42"/>
      <w:gridCol w:w="1368"/>
      <w:gridCol w:w="3119"/>
      <w:gridCol w:w="1093"/>
      <w:gridCol w:w="2970"/>
    </w:tblGrid>
    <w:tr w:rsidR="000C75E8" w:rsidRPr="00C64659" w14:paraId="2AC8F8F5" w14:textId="77777777" w:rsidTr="005E1D87">
      <w:trPr>
        <w:cantSplit/>
        <w:trHeight w:val="414"/>
      </w:trPr>
      <w:tc>
        <w:tcPr>
          <w:tcW w:w="1042" w:type="dxa"/>
          <w:vMerge w:val="restart"/>
        </w:tcPr>
        <w:p w14:paraId="53F45E83" w14:textId="77777777" w:rsidR="000C75E8" w:rsidRDefault="000C75E8" w:rsidP="00177338">
          <w:pPr>
            <w:pStyle w:val="Encabezado"/>
            <w:spacing w:before="40"/>
            <w:rPr>
              <w:b/>
            </w:rPr>
          </w:pPr>
          <w:r w:rsidRPr="00663EAD">
            <w:rPr>
              <w:b/>
              <w:noProof/>
              <w:lang w:val="es-ES"/>
            </w:rPr>
            <w:drawing>
              <wp:inline distT="0" distB="0" distL="0" distR="0" wp14:anchorId="3F94D91D" wp14:editId="4C5A10D1">
                <wp:extent cx="503711" cy="475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://cacaoupc.files.wordpress.com/2011/02/logo_upc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48" t="17284" r="18520" b="20988"/>
                        <a:stretch/>
                      </pic:blipFill>
                      <pic:spPr bwMode="auto">
                        <a:xfrm>
                          <a:off x="0" y="0"/>
                          <a:ext cx="503711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8" w:type="dxa"/>
          <w:vAlign w:val="center"/>
        </w:tcPr>
        <w:p w14:paraId="60DA9A16" w14:textId="77777777" w:rsidR="000C75E8" w:rsidRPr="00663EAD" w:rsidRDefault="000C75E8" w:rsidP="00177338">
          <w:pPr>
            <w:pStyle w:val="Encabezado"/>
            <w:rPr>
              <w:rFonts w:asciiTheme="minorHAnsi" w:hAnsiTheme="minorHAnsi" w:cstheme="minorHAnsi"/>
              <w:b/>
              <w:lang w:val="es-MX"/>
            </w:rPr>
          </w:pPr>
          <w:r w:rsidRPr="00663EAD">
            <w:rPr>
              <w:rFonts w:asciiTheme="minorHAnsi" w:hAnsiTheme="minorHAnsi" w:cstheme="minorHAnsi"/>
              <w:b/>
              <w:lang w:val="es-MX"/>
            </w:rPr>
            <w:t>Proyecto:</w:t>
          </w:r>
        </w:p>
      </w:tc>
      <w:sdt>
        <w:sdtPr>
          <w:rPr>
            <w:rFonts w:asciiTheme="minorHAnsi" w:hAnsiTheme="minorHAnsi" w:cstheme="minorHAnsi"/>
          </w:rPr>
          <w:alias w:val="Proyecto Nombre Cabecera"/>
          <w:tag w:val="ProyectoNombreCabecera"/>
          <w:id w:val="1006095420"/>
          <w:placeholder>
            <w:docPart w:val="E599AAB270644D598FE099AC6B3ECE66"/>
          </w:placeholder>
          <w:dataBinding w:xpath="/root/ProyectoNombre[1]" w:storeItemID="{AF48685C-7621-4331-8285-375CD5E5BE96}"/>
          <w:text/>
        </w:sdtPr>
        <w:sdtContent>
          <w:tc>
            <w:tcPr>
              <w:tcW w:w="7182" w:type="dxa"/>
              <w:gridSpan w:val="3"/>
              <w:vAlign w:val="center"/>
            </w:tcPr>
            <w:p w14:paraId="3D56174F" w14:textId="10A5C954" w:rsidR="000C75E8" w:rsidRPr="009C7924" w:rsidRDefault="002067D6" w:rsidP="00177338">
              <w:pPr>
                <w:pStyle w:val="Encabezado"/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PRY20241050 – SISTEMA DE MONITOREO DE CONTAMINACIÓN ATMOSFÉRICA GENERADO POR LADRILLERAS ARTESANALASES EN LA CIUDAD DE LIMA BASADO EN INTERNET DE LAS COSAS (IOT)</w:t>
              </w:r>
            </w:p>
          </w:tc>
        </w:sdtContent>
      </w:sdt>
    </w:tr>
    <w:tr w:rsidR="00214E51" w14:paraId="70B9729E" w14:textId="77777777" w:rsidTr="00267DCB">
      <w:trPr>
        <w:cantSplit/>
        <w:trHeight w:val="414"/>
      </w:trPr>
      <w:tc>
        <w:tcPr>
          <w:tcW w:w="1042" w:type="dxa"/>
          <w:vMerge/>
        </w:tcPr>
        <w:p w14:paraId="7B039EE0" w14:textId="77777777" w:rsidR="00214E51" w:rsidRPr="005E035B" w:rsidRDefault="00214E51" w:rsidP="00214E51">
          <w:pPr>
            <w:pStyle w:val="Encabezado"/>
            <w:spacing w:before="40"/>
            <w:rPr>
              <w:b/>
            </w:rPr>
          </w:pPr>
        </w:p>
      </w:tc>
      <w:tc>
        <w:tcPr>
          <w:tcW w:w="1368" w:type="dxa"/>
          <w:vAlign w:val="center"/>
        </w:tcPr>
        <w:p w14:paraId="54F2E957" w14:textId="77777777" w:rsidR="00214E51" w:rsidRPr="00663EAD" w:rsidRDefault="00214E51" w:rsidP="00214E51">
          <w:pPr>
            <w:pStyle w:val="Encabezad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Fecha:</w:t>
          </w:r>
        </w:p>
      </w:tc>
      <w:tc>
        <w:tcPr>
          <w:tcW w:w="3119" w:type="dxa"/>
        </w:tcPr>
        <w:p w14:paraId="05EE9317" w14:textId="3BBEA022" w:rsidR="00214E51" w:rsidRPr="00FE5CB2" w:rsidRDefault="009908F6" w:rsidP="00214E51">
          <w:pPr>
            <w:pStyle w:val="Encabezado"/>
            <w:jc w:val="left"/>
            <w:rPr>
              <w:rFonts w:asciiTheme="minorHAnsi" w:hAnsiTheme="minorHAnsi" w:cstheme="minorHAnsi"/>
              <w:color w:val="000000" w:themeColor="text1"/>
              <w:szCs w:val="18"/>
            </w:rPr>
          </w:pPr>
          <w:r w:rsidRPr="00214E51">
            <w:rPr>
              <w:szCs w:val="24"/>
              <w:lang w:val="en-US" w:eastAsia="en-US"/>
            </w:rPr>
            <w:t>{</w:t>
          </w:r>
          <w:r w:rsidR="00214E51" w:rsidRPr="00214E51">
            <w:rPr>
              <w:szCs w:val="24"/>
              <w:lang w:val="en-US" w:eastAsia="en-US"/>
            </w:rPr>
            <w:t>{fecha_head}</w:t>
          </w:r>
          <w:r w:rsidRPr="00214E51">
            <w:rPr>
              <w:szCs w:val="24"/>
              <w:lang w:val="en-US" w:eastAsia="en-US"/>
            </w:rPr>
            <w:t>}</w:t>
          </w:r>
        </w:p>
      </w:tc>
      <w:tc>
        <w:tcPr>
          <w:tcW w:w="1093" w:type="dxa"/>
          <w:vAlign w:val="center"/>
        </w:tcPr>
        <w:p w14:paraId="2C8D7CB9" w14:textId="77777777" w:rsidR="00214E51" w:rsidRPr="009C7924" w:rsidRDefault="00214E51" w:rsidP="00214E51">
          <w:pPr>
            <w:pStyle w:val="Encabezad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N°</w:t>
          </w:r>
          <w:r w:rsidRPr="005E1D87">
            <w:rPr>
              <w:rFonts w:asciiTheme="minorHAnsi" w:hAnsiTheme="minorHAnsi" w:cstheme="minorHAnsi"/>
              <w:b/>
            </w:rPr>
            <w:t>:</w:t>
          </w:r>
        </w:p>
      </w:tc>
      <w:tc>
        <w:tcPr>
          <w:tcW w:w="2970" w:type="dxa"/>
          <w:vAlign w:val="center"/>
        </w:tcPr>
        <w:p w14:paraId="4AF694DB" w14:textId="4AE59739" w:rsidR="00214E51" w:rsidRPr="00FE5CB2" w:rsidRDefault="009908F6" w:rsidP="00214E51">
          <w:pPr>
            <w:pStyle w:val="Encabezado"/>
            <w:jc w:val="left"/>
            <w:rPr>
              <w:rFonts w:asciiTheme="minorHAnsi" w:hAnsiTheme="minorHAnsi" w:cstheme="minorHAnsi"/>
              <w:color w:val="000000" w:themeColor="text1"/>
              <w:szCs w:val="18"/>
            </w:rPr>
          </w:pPr>
          <w:r w:rsidRPr="00214E51">
            <w:rPr>
              <w:szCs w:val="24"/>
              <w:lang w:val="en-US" w:eastAsia="en-US"/>
            </w:rPr>
            <w:t>{{</w:t>
          </w:r>
          <w:r>
            <w:rPr>
              <w:szCs w:val="24"/>
              <w:lang w:val="en-US" w:eastAsia="en-US"/>
            </w:rPr>
            <w:t>n_acta</w:t>
          </w:r>
          <w:r w:rsidRPr="00214E51">
            <w:rPr>
              <w:szCs w:val="24"/>
              <w:lang w:val="en-US" w:eastAsia="en-US"/>
            </w:rPr>
            <w:t>}}</w:t>
          </w:r>
        </w:p>
      </w:tc>
    </w:tr>
  </w:tbl>
  <w:p w14:paraId="156F082B" w14:textId="77777777" w:rsidR="000C75E8" w:rsidRDefault="000C75E8" w:rsidP="000C75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705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A2561F"/>
    <w:multiLevelType w:val="hybridMultilevel"/>
    <w:tmpl w:val="B7AA62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621"/>
    <w:multiLevelType w:val="singleLevel"/>
    <w:tmpl w:val="572213BC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  <w:rPr>
        <w:rFonts w:hint="default"/>
      </w:rPr>
    </w:lvl>
  </w:abstractNum>
  <w:abstractNum w:abstractNumId="3" w15:restartNumberingAfterBreak="0">
    <w:nsid w:val="3F44594B"/>
    <w:multiLevelType w:val="hybridMultilevel"/>
    <w:tmpl w:val="333A8170"/>
    <w:lvl w:ilvl="0" w:tplc="4ECA126A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57C6D"/>
    <w:multiLevelType w:val="multilevel"/>
    <w:tmpl w:val="7D22F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CC135E"/>
    <w:multiLevelType w:val="hybridMultilevel"/>
    <w:tmpl w:val="55365B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864FB"/>
    <w:multiLevelType w:val="hybridMultilevel"/>
    <w:tmpl w:val="8E8CF3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E0B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3603004">
    <w:abstractNumId w:val="3"/>
  </w:num>
  <w:num w:numId="2" w16cid:durableId="2088333967">
    <w:abstractNumId w:val="3"/>
  </w:num>
  <w:num w:numId="3" w16cid:durableId="393704986">
    <w:abstractNumId w:val="4"/>
  </w:num>
  <w:num w:numId="4" w16cid:durableId="1903591035">
    <w:abstractNumId w:val="2"/>
  </w:num>
  <w:num w:numId="5" w16cid:durableId="14731360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25594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96223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0637310">
    <w:abstractNumId w:val="2"/>
  </w:num>
  <w:num w:numId="9" w16cid:durableId="582958931">
    <w:abstractNumId w:val="2"/>
  </w:num>
  <w:num w:numId="10" w16cid:durableId="1309896085">
    <w:abstractNumId w:val="7"/>
  </w:num>
  <w:num w:numId="11" w16cid:durableId="1164587803">
    <w:abstractNumId w:val="0"/>
  </w:num>
  <w:num w:numId="12" w16cid:durableId="1554610522">
    <w:abstractNumId w:val="6"/>
  </w:num>
  <w:num w:numId="13" w16cid:durableId="666327890">
    <w:abstractNumId w:val="5"/>
  </w:num>
  <w:num w:numId="14" w16cid:durableId="2004237530">
    <w:abstractNumId w:val="1"/>
  </w:num>
  <w:num w:numId="15" w16cid:durableId="1011374525">
    <w:abstractNumId w:val="3"/>
  </w:num>
  <w:num w:numId="16" w16cid:durableId="318272479">
    <w:abstractNumId w:val="3"/>
  </w:num>
  <w:num w:numId="17" w16cid:durableId="850997669">
    <w:abstractNumId w:val="3"/>
  </w:num>
  <w:num w:numId="18" w16cid:durableId="591284650">
    <w:abstractNumId w:val="3"/>
  </w:num>
  <w:num w:numId="19" w16cid:durableId="707099474">
    <w:abstractNumId w:val="3"/>
  </w:num>
  <w:num w:numId="20" w16cid:durableId="1284311227">
    <w:abstractNumId w:val="3"/>
  </w:num>
  <w:num w:numId="21" w16cid:durableId="989598226">
    <w:abstractNumId w:val="3"/>
  </w:num>
  <w:num w:numId="22" w16cid:durableId="578825964">
    <w:abstractNumId w:val="3"/>
  </w:num>
  <w:num w:numId="23" w16cid:durableId="1207793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9D"/>
    <w:rsid w:val="00044049"/>
    <w:rsid w:val="000555BC"/>
    <w:rsid w:val="00065F7F"/>
    <w:rsid w:val="000905DB"/>
    <w:rsid w:val="00095BA5"/>
    <w:rsid w:val="000A7248"/>
    <w:rsid w:val="000C3228"/>
    <w:rsid w:val="000C75E8"/>
    <w:rsid w:val="000D3FD0"/>
    <w:rsid w:val="000D6BFB"/>
    <w:rsid w:val="000E4531"/>
    <w:rsid w:val="00131FDE"/>
    <w:rsid w:val="001457C6"/>
    <w:rsid w:val="00150D80"/>
    <w:rsid w:val="001544BB"/>
    <w:rsid w:val="00175499"/>
    <w:rsid w:val="001E402E"/>
    <w:rsid w:val="002067D6"/>
    <w:rsid w:val="00214E51"/>
    <w:rsid w:val="00215CA9"/>
    <w:rsid w:val="00230476"/>
    <w:rsid w:val="002A45E1"/>
    <w:rsid w:val="003101E6"/>
    <w:rsid w:val="00314F4D"/>
    <w:rsid w:val="00347A6D"/>
    <w:rsid w:val="00356029"/>
    <w:rsid w:val="003767BA"/>
    <w:rsid w:val="003B0B93"/>
    <w:rsid w:val="003C1F6D"/>
    <w:rsid w:val="003F00C0"/>
    <w:rsid w:val="003F490D"/>
    <w:rsid w:val="004157EF"/>
    <w:rsid w:val="00422FAE"/>
    <w:rsid w:val="004B244E"/>
    <w:rsid w:val="004F1128"/>
    <w:rsid w:val="0051778E"/>
    <w:rsid w:val="00535196"/>
    <w:rsid w:val="0059227C"/>
    <w:rsid w:val="005C728A"/>
    <w:rsid w:val="005D769F"/>
    <w:rsid w:val="005E1D87"/>
    <w:rsid w:val="005E2C86"/>
    <w:rsid w:val="005E6C14"/>
    <w:rsid w:val="005F096A"/>
    <w:rsid w:val="005F6251"/>
    <w:rsid w:val="00636ACA"/>
    <w:rsid w:val="00647596"/>
    <w:rsid w:val="00670060"/>
    <w:rsid w:val="006B0390"/>
    <w:rsid w:val="006B60CF"/>
    <w:rsid w:val="006B690B"/>
    <w:rsid w:val="006C591A"/>
    <w:rsid w:val="006C6441"/>
    <w:rsid w:val="006E7C76"/>
    <w:rsid w:val="00701646"/>
    <w:rsid w:val="00735AE6"/>
    <w:rsid w:val="00751454"/>
    <w:rsid w:val="00753854"/>
    <w:rsid w:val="007565AF"/>
    <w:rsid w:val="00824699"/>
    <w:rsid w:val="008432A6"/>
    <w:rsid w:val="00852001"/>
    <w:rsid w:val="00895C94"/>
    <w:rsid w:val="008A1F99"/>
    <w:rsid w:val="008B7502"/>
    <w:rsid w:val="008D25A2"/>
    <w:rsid w:val="009615A4"/>
    <w:rsid w:val="009908F6"/>
    <w:rsid w:val="009C2436"/>
    <w:rsid w:val="009E2454"/>
    <w:rsid w:val="009F5177"/>
    <w:rsid w:val="00A26C4B"/>
    <w:rsid w:val="00A31F86"/>
    <w:rsid w:val="00A37E7D"/>
    <w:rsid w:val="00A921D3"/>
    <w:rsid w:val="00AA0D5D"/>
    <w:rsid w:val="00AE0DD2"/>
    <w:rsid w:val="00AE7979"/>
    <w:rsid w:val="00B77E34"/>
    <w:rsid w:val="00B913E6"/>
    <w:rsid w:val="00B925DD"/>
    <w:rsid w:val="00BC3A70"/>
    <w:rsid w:val="00C152A1"/>
    <w:rsid w:val="00C24CCF"/>
    <w:rsid w:val="00C258E8"/>
    <w:rsid w:val="00C305E1"/>
    <w:rsid w:val="00C31F9D"/>
    <w:rsid w:val="00C714C4"/>
    <w:rsid w:val="00CA6C82"/>
    <w:rsid w:val="00CD6720"/>
    <w:rsid w:val="00D07ACE"/>
    <w:rsid w:val="00D23ADF"/>
    <w:rsid w:val="00D329DA"/>
    <w:rsid w:val="00D505DA"/>
    <w:rsid w:val="00D50EA1"/>
    <w:rsid w:val="00D55157"/>
    <w:rsid w:val="00D64332"/>
    <w:rsid w:val="00D86198"/>
    <w:rsid w:val="00D93684"/>
    <w:rsid w:val="00DB6D71"/>
    <w:rsid w:val="00DE26FD"/>
    <w:rsid w:val="00DF1040"/>
    <w:rsid w:val="00E12ACD"/>
    <w:rsid w:val="00E364E8"/>
    <w:rsid w:val="00EA104B"/>
    <w:rsid w:val="00EB6848"/>
    <w:rsid w:val="00ED43F4"/>
    <w:rsid w:val="00EE1C0C"/>
    <w:rsid w:val="00EF4BC5"/>
    <w:rsid w:val="00F0140E"/>
    <w:rsid w:val="00F25D5E"/>
    <w:rsid w:val="00F265EF"/>
    <w:rsid w:val="00F43EAB"/>
    <w:rsid w:val="00F50730"/>
    <w:rsid w:val="00FB0120"/>
    <w:rsid w:val="00FB743E"/>
    <w:rsid w:val="00FC08FC"/>
    <w:rsid w:val="00FC259E"/>
    <w:rsid w:val="00FE3F31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3E5578"/>
  <w15:docId w15:val="{B91C7698-003F-4EE8-AA84-DD2E6C5B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es-PE" w:eastAsia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D6720"/>
    <w:pPr>
      <w:numPr>
        <w:numId w:val="1"/>
      </w:numPr>
      <w:spacing w:before="120" w:after="160"/>
      <w:contextualSpacing w:val="0"/>
      <w:outlineLvl w:val="0"/>
    </w:pPr>
    <w:rPr>
      <w:rFonts w:cs="Arial"/>
      <w:b/>
      <w:color w:val="FF1901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505DA"/>
    <w:pPr>
      <w:numPr>
        <w:ilvl w:val="2"/>
      </w:numPr>
      <w:ind w:left="1440" w:hanging="63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9DA"/>
    <w:pPr>
      <w:ind w:left="720"/>
      <w:contextualSpacing/>
    </w:pPr>
  </w:style>
  <w:style w:type="table" w:styleId="Tablaconcuadrcula">
    <w:name w:val="Table Grid"/>
    <w:basedOn w:val="Tablanormal"/>
    <w:rsid w:val="00D3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6720"/>
    <w:rPr>
      <w:rFonts w:ascii="Arial" w:eastAsia="Times New Roman" w:hAnsi="Arial" w:cs="Arial"/>
      <w:b/>
      <w:color w:val="FF1901"/>
      <w:sz w:val="24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29DA"/>
    <w:rPr>
      <w:rFonts w:ascii="Arial" w:eastAsia="Times New Roman" w:hAnsi="Arial" w:cs="Arial"/>
      <w:b/>
      <w:color w:val="FF1901"/>
      <w:sz w:val="20"/>
      <w:szCs w:val="20"/>
      <w:lang w:val="es-PE" w:eastAsia="es-ES"/>
    </w:rPr>
  </w:style>
  <w:style w:type="paragraph" w:customStyle="1" w:styleId="TableHeading">
    <w:name w:val="Table Heading"/>
    <w:basedOn w:val="Normal"/>
    <w:rsid w:val="003F00C0"/>
    <w:pPr>
      <w:keepNext/>
      <w:spacing w:before="60" w:after="60"/>
    </w:pPr>
    <w:rPr>
      <w:rFonts w:cs="Arial"/>
      <w:b/>
      <w:bCs/>
      <w:sz w:val="16"/>
      <w:szCs w:val="16"/>
      <w:lang w:val="en-US"/>
    </w:rPr>
  </w:style>
  <w:style w:type="paragraph" w:customStyle="1" w:styleId="TableNumber">
    <w:name w:val="Table Number"/>
    <w:basedOn w:val="Normal"/>
    <w:rsid w:val="003F00C0"/>
    <w:pPr>
      <w:numPr>
        <w:numId w:val="4"/>
      </w:numPr>
      <w:tabs>
        <w:tab w:val="left" w:pos="288"/>
      </w:tabs>
      <w:spacing w:before="60" w:after="60"/>
    </w:pPr>
    <w:rPr>
      <w:rFonts w:cs="Arial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3F00C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F00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00C0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12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120"/>
    <w:rPr>
      <w:rFonts w:ascii="Segoe UI" w:eastAsia="Times New Roman" w:hAnsi="Segoe UI" w:cs="Segoe UI"/>
      <w:sz w:val="18"/>
      <w:szCs w:val="18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05DA"/>
    <w:rPr>
      <w:rFonts w:ascii="Arial" w:eastAsia="Times New Roman" w:hAnsi="Arial" w:cs="Arial"/>
      <w:b/>
      <w:color w:val="FF1901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57C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0C75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5E8"/>
    <w:rPr>
      <w:rFonts w:ascii="Arial" w:eastAsia="Times New Roman" w:hAnsi="Arial" w:cs="Times New Roman"/>
      <w:sz w:val="20"/>
      <w:szCs w:val="20"/>
      <w:lang w:val="es-PE" w:eastAsia="es-ES"/>
    </w:rPr>
  </w:style>
  <w:style w:type="table" w:customStyle="1" w:styleId="TIDPlantillaTablaCabeceraVertical">
    <w:name w:val="TID Plantilla Tabla Cabecera Vertical"/>
    <w:basedOn w:val="Tablanormal"/>
    <w:uiPriority w:val="99"/>
    <w:rsid w:val="005C728A"/>
    <w:pPr>
      <w:spacing w:after="0" w:line="240" w:lineRule="auto"/>
    </w:pPr>
    <w:tblPr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cBorders>
        <w:shd w:val="clear" w:color="auto" w:fill="FF1901"/>
      </w:tcPr>
    </w:tblStylePr>
  </w:style>
  <w:style w:type="table" w:customStyle="1" w:styleId="TIDPlantillaTablaCabeceraHorizontal">
    <w:name w:val="TID Plantilla Tabla Cabecera Horizontal"/>
    <w:basedOn w:val="Tablanormal"/>
    <w:uiPriority w:val="99"/>
    <w:rsid w:val="00AA0D5D"/>
    <w:pPr>
      <w:spacing w:after="0" w:line="240" w:lineRule="auto"/>
    </w:p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CellMar>
        <w:top w:w="57" w:type="dxa"/>
        <w:bottom w:w="57" w:type="dxa"/>
      </w:tblCellMar>
    </w:tblPr>
    <w:tblStylePr w:type="firstRow">
      <w:pPr>
        <w:wordWrap/>
        <w:jc w:val="center"/>
      </w:pPr>
      <w:rPr>
        <w:rFonts w:ascii="Arial" w:hAnsi="Arial"/>
        <w:color w:val="FFFFFF" w:themeColor="background1"/>
      </w:rPr>
      <w:tblPr/>
      <w:trPr>
        <w:cantSplit/>
        <w:tblHeader/>
      </w:trPr>
      <w:tcPr>
        <w:shd w:val="clear" w:color="auto" w:fill="FF1901"/>
        <w:vAlign w:val="center"/>
      </w:tcPr>
    </w:tblStylePr>
    <w:tblStylePr w:type="lastRow">
      <w:pPr>
        <w:wordWrap/>
        <w:jc w:val="both"/>
      </w:pPr>
    </w:tblStylePr>
  </w:style>
  <w:style w:type="table" w:customStyle="1" w:styleId="TIDPlantillaTablaListaIntercalada">
    <w:name w:val="TID Plantilla Tabla Lista Intercalada"/>
    <w:basedOn w:val="Tabla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val="clear" w:color="auto" w:fill="FF1901"/>
      </w:tcPr>
    </w:tblStylePr>
    <w:tblStylePr w:type="band2Horz">
      <w:rPr>
        <w:rFonts w:ascii="Arial" w:hAnsi="Arial"/>
        <w:sz w:val="18"/>
      </w:rPr>
      <w:tblPr/>
      <w:tcPr>
        <w:shd w:val="clear" w:color="auto" w:fill="FFFFFF" w:themeFill="background1"/>
      </w:tcPr>
    </w:tblStylePr>
  </w:style>
  <w:style w:type="paragraph" w:styleId="Textoindependiente2">
    <w:name w:val="Body Text 2"/>
    <w:basedOn w:val="Normal"/>
    <w:link w:val="Textoindependiente2Car"/>
    <w:rsid w:val="00EE1C0C"/>
    <w:pPr>
      <w:jc w:val="left"/>
    </w:pPr>
    <w:rPr>
      <w:rFonts w:ascii="Verdana" w:hAnsi="Verdana"/>
      <w:szCs w:val="24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EE1C0C"/>
    <w:rPr>
      <w:rFonts w:ascii="Verdana" w:eastAsia="Times New Roman" w:hAnsi="Verdana" w:cs="Times New Roman"/>
      <w:sz w:val="18"/>
      <w:szCs w:val="24"/>
    </w:rPr>
  </w:style>
  <w:style w:type="paragraph" w:customStyle="1" w:styleId="BoxText">
    <w:name w:val="Box Text"/>
    <w:basedOn w:val="Textoindependiente2"/>
    <w:rsid w:val="00EE1C0C"/>
    <w:pPr>
      <w:spacing w:before="60" w:after="60"/>
    </w:pPr>
    <w:rPr>
      <w:sz w:val="16"/>
    </w:rPr>
  </w:style>
  <w:style w:type="paragraph" w:customStyle="1" w:styleId="TableText">
    <w:name w:val="Table Text"/>
    <w:basedOn w:val="Normal"/>
    <w:rsid w:val="00EE1C0C"/>
    <w:pPr>
      <w:spacing w:line="220" w:lineRule="exact"/>
      <w:jc w:val="left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\Downloads\PRY20241050-Acta_de_Reunion_2024040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99AAB270644D598FE099AC6B3E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4355E-0BBC-4636-8116-9F5B0993D510}"/>
      </w:docPartPr>
      <w:docPartBody>
        <w:p w:rsidR="00D77A27" w:rsidRDefault="00000000">
          <w:pPr>
            <w:pStyle w:val="E599AAB270644D598FE099AC6B3ECE66"/>
          </w:pPr>
          <w:r w:rsidRPr="00901C2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11"/>
    <w:rsid w:val="000072E8"/>
    <w:rsid w:val="00090E58"/>
    <w:rsid w:val="000C2F11"/>
    <w:rsid w:val="001A52E0"/>
    <w:rsid w:val="001E67B2"/>
    <w:rsid w:val="004750AB"/>
    <w:rsid w:val="00567A81"/>
    <w:rsid w:val="00601034"/>
    <w:rsid w:val="006322D6"/>
    <w:rsid w:val="007F2F8D"/>
    <w:rsid w:val="00880E9C"/>
    <w:rsid w:val="00881414"/>
    <w:rsid w:val="008C03BC"/>
    <w:rsid w:val="008F29A4"/>
    <w:rsid w:val="00982A2D"/>
    <w:rsid w:val="00A702A9"/>
    <w:rsid w:val="00B267BA"/>
    <w:rsid w:val="00B441A8"/>
    <w:rsid w:val="00CC1871"/>
    <w:rsid w:val="00D77A27"/>
    <w:rsid w:val="00EA2BD2"/>
    <w:rsid w:val="00EB5B81"/>
    <w:rsid w:val="00F01AE1"/>
    <w:rsid w:val="00FB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441A8"/>
    <w:rPr>
      <w:color w:val="808080"/>
    </w:rPr>
  </w:style>
  <w:style w:type="paragraph" w:customStyle="1" w:styleId="E599AAB270644D598FE099AC6B3ECE66">
    <w:name w:val="E599AAB270644D598FE099AC6B3EC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oot>
  <ProyectoNombre>PRY20241050 – SISTEMA DE MONITOREO DE CONTAMINACIÓN ATMOSFÉRICA GENERADO POR LADRILLERAS ARTESANALASES EN LA CIUDAD DE LIMA BASADO EN INTERNET DE LAS COSAS (IOT)</ProyectoNombre>
  <DocumentoFecha>2024-04-16T00:00:00</DocumentoFecha>
  <DocumentoNombre>Nombre del Documento</DocumentoNombre>
  <DocumentoAutor>Autor del documento</DocumentoAutor>
  <DocumentoRevision>{n_acta}</DocumentoRevision>
</root>
</file>

<file path=customXml/item2.xml><?xml version="1.0" encoding="utf-8"?>
<root>
  <ProyectoNombre>PRY20241050 – SISTEMA DE MONITOREO DE CONTAMINACIÓN ATMOSFÉRICA GENERADO POR LADRILLERAS ARTESANALES EN LA CIUDAD DE LIMA BASADO EN INTERNET DE LAS COSAS (IOT)</ProyectoNombre>
  <DocumentoFecha>2024-04-18T00:00:00</DocumentoFecha>
  <DocumentoNombre>Nombre del Documento</DocumentoNombre>
  <DocumentoAutor>Autor del documento</DocumentoAutor>
  <DocumentoRevision>10</DocumentoRevision>
</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48685C-7621-4331-8285-375CD5E5BE96}">
  <ds:schemaRefs/>
</ds:datastoreItem>
</file>

<file path=customXml/itemProps2.xml><?xml version="1.0" encoding="utf-8"?>
<ds:datastoreItem xmlns:ds="http://schemas.openxmlformats.org/officeDocument/2006/customXml" ds:itemID="{AF48685C-7621-4331-8285-375CD5E5BE96}">
  <ds:schemaRefs/>
</ds:datastoreItem>
</file>

<file path=customXml/itemProps3.xml><?xml version="1.0" encoding="utf-8"?>
<ds:datastoreItem xmlns:ds="http://schemas.openxmlformats.org/officeDocument/2006/customXml" ds:itemID="{41F5E012-FCB4-45AD-930A-8F3F2BC3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PRY20241050-Acta_de_Reunion_20240408.dotx</Template>
  <TotalTime>101</TotalTime>
  <Pages>2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Medrano</dc:creator>
  <cp:lastModifiedBy>u201924159 (Barrientos Mauricio, Rogger Gustavo)</cp:lastModifiedBy>
  <cp:revision>15</cp:revision>
  <dcterms:created xsi:type="dcterms:W3CDTF">2024-04-11T21:35:00Z</dcterms:created>
  <dcterms:modified xsi:type="dcterms:W3CDTF">2024-05-04T03:36:00Z</dcterms:modified>
</cp:coreProperties>
</file>